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B70421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B70421">
              <w:rPr>
                <w:b/>
                <w:color w:val="002060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B70421">
              <w:rPr>
                <w:rStyle w:val="Hyperlink"/>
                <w:b/>
                <w:bCs w:val="0"/>
                <w:color w:val="002060"/>
              </w:rPr>
              <w:t>LinkedIn</w:t>
            </w:r>
            <w:r w:rsidRPr="00B70421">
              <w:rPr>
                <w:rStyle w:val="Hyperlink"/>
                <w:bCs w:val="0"/>
                <w:color w:val="002060"/>
              </w:rPr>
              <w:t xml:space="preserve">: </w:t>
            </w:r>
            <w:r w:rsidRPr="00B70421">
              <w:rPr>
                <w:rStyle w:val="Hyperlink"/>
                <w:bCs w:val="0"/>
                <w:color w:val="002060"/>
                <w:sz w:val="14"/>
                <w:szCs w:val="16"/>
              </w:rPr>
              <w:t>https://linkedin.com/in/babak-zarrinbal/</w:t>
            </w:r>
          </w:p>
          <w:p w14:paraId="278B86C9" w14:textId="594D8FB9" w:rsidR="00200C1F" w:rsidRPr="00B70421" w:rsidRDefault="00200C1F" w:rsidP="004612C2">
            <w:pPr>
              <w:spacing w:line="240" w:lineRule="auto"/>
              <w:ind w:left="670"/>
              <w:rPr>
                <w:color w:val="002060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3664FFD0" w:rsidR="002A705B" w:rsidRDefault="002A705B" w:rsidP="00E52B47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Experience: </w:t>
            </w:r>
            <w:r w:rsidR="00E52B47">
              <w:rPr>
                <w:rFonts w:asciiTheme="minorBidi" w:hAnsiTheme="minorBidi"/>
                <w:bCs w:val="0"/>
              </w:rPr>
              <w:t xml:space="preserve">Solution Architect 5 years, Leadership: 8+ years, </w:t>
            </w:r>
            <w:r w:rsidR="00EF620E">
              <w:rPr>
                <w:rFonts w:asciiTheme="minorBidi" w:hAnsiTheme="minorBidi"/>
                <w:bCs w:val="0"/>
              </w:rPr>
              <w:t xml:space="preserve">Development </w:t>
            </w:r>
            <w:r>
              <w:rPr>
                <w:rFonts w:asciiTheme="minorBidi" w:hAnsiTheme="minorBidi"/>
                <w:bCs w:val="0"/>
              </w:rPr>
              <w:t>10+ years</w:t>
            </w:r>
          </w:p>
          <w:p w14:paraId="1525F47A" w14:textId="77A52DD5" w:rsidR="002A705B" w:rsidRDefault="002A705B" w:rsidP="00E52B47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</w:t>
            </w:r>
            <w:r w:rsidR="00E52B47">
              <w:rPr>
                <w:rFonts w:asciiTheme="minorBidi" w:hAnsiTheme="minorBidi"/>
                <w:bCs w:val="0"/>
              </w:rPr>
              <w:t xml:space="preserve">Solution Architect / Engineering </w:t>
            </w:r>
            <w:proofErr w:type="spellStart"/>
            <w:r w:rsidR="00E52B47">
              <w:rPr>
                <w:rFonts w:asciiTheme="minorBidi" w:hAnsiTheme="minorBidi"/>
                <w:bCs w:val="0"/>
              </w:rPr>
              <w:t>Mng</w:t>
            </w:r>
            <w:proofErr w:type="spellEnd"/>
            <w:r w:rsidR="00E52B47">
              <w:rPr>
                <w:rFonts w:asciiTheme="minorBidi" w:hAnsiTheme="minorBidi"/>
                <w:bCs w:val="0"/>
              </w:rPr>
              <w:t xml:space="preserve"> /</w:t>
            </w:r>
            <w:r>
              <w:rPr>
                <w:rFonts w:asciiTheme="minorBidi" w:hAnsiTheme="minorBidi"/>
                <w:bCs w:val="0"/>
              </w:rPr>
              <w:t xml:space="preserve">Full stack developer </w:t>
            </w:r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Description w:val="Resume layout table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2E725B1D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>Technologies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7A3C1F8C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</w:p>
          <w:p w14:paraId="23E64AA2" w14:textId="747A7D9B" w:rsidR="00E52B47" w:rsidRDefault="00E63680" w:rsidP="00E52B47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 xml:space="preserve">Jenkins, GitHub Actions, </w:t>
            </w:r>
            <w:proofErr w:type="spellStart"/>
            <w:r w:rsidR="00153308">
              <w:rPr>
                <w:rFonts w:asciiTheme="minorBidi" w:hAnsiTheme="minorBidi"/>
              </w:rPr>
              <w:t>CircleCI</w:t>
            </w:r>
            <w:proofErr w:type="spellEnd"/>
            <w:r>
              <w:rPr>
                <w:rFonts w:asciiTheme="minorBidi" w:hAnsiTheme="minorBidi"/>
              </w:rPr>
              <w:t xml:space="preserve">,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370A5EDE" w14:textId="00BBEC24" w:rsidR="00E52B47" w:rsidRDefault="00E52B47" w:rsidP="00E52B47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Azure: (3 year) VM, Functions, </w:t>
            </w:r>
            <w:proofErr w:type="spellStart"/>
            <w:r>
              <w:rPr>
                <w:rFonts w:asciiTheme="minorBidi" w:hAnsiTheme="minorBidi"/>
                <w:bCs/>
              </w:rPr>
              <w:t>Devops</w:t>
            </w:r>
            <w:proofErr w:type="spellEnd"/>
            <w:r>
              <w:rPr>
                <w:rFonts w:asciiTheme="minorBidi" w:hAnsiTheme="minorBidi"/>
                <w:bCs/>
              </w:rPr>
              <w:t xml:space="preserve">, Blob storage, Azure recognition </w:t>
            </w:r>
            <w:proofErr w:type="spellStart"/>
            <w:r>
              <w:rPr>
                <w:rFonts w:asciiTheme="minorBidi" w:hAnsiTheme="minorBidi"/>
                <w:bCs/>
              </w:rPr>
              <w:t>sdk</w:t>
            </w:r>
            <w:proofErr w:type="spellEnd"/>
            <w:r>
              <w:rPr>
                <w:rFonts w:asciiTheme="minorBidi" w:hAnsiTheme="minorBidi"/>
                <w:bCs/>
              </w:rPr>
              <w:t>.</w:t>
            </w:r>
          </w:p>
          <w:p w14:paraId="50C6D3FC" w14:textId="3C139B7D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(4 years) </w:t>
            </w:r>
            <w:r w:rsidR="0026799B">
              <w:rPr>
                <w:rFonts w:asciiTheme="minorBidi" w:hAnsiTheme="minorBidi"/>
                <w:bCs/>
              </w:rPr>
              <w:t>E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EKS,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proofErr w:type="spellStart"/>
            <w:r w:rsidR="005E47EF">
              <w:rPr>
                <w:rFonts w:asciiTheme="minorBidi" w:hAnsiTheme="minorBidi"/>
                <w:bCs/>
              </w:rPr>
              <w:t>Fargate</w:t>
            </w:r>
            <w:proofErr w:type="spellEnd"/>
            <w:r w:rsidR="005E47EF">
              <w:rPr>
                <w:rFonts w:asciiTheme="minorBidi" w:hAnsiTheme="minorBidi"/>
                <w:bCs/>
              </w:rPr>
              <w:t>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70592E79" w14:textId="5198D20D" w:rsidR="00324555" w:rsidRDefault="00871884" w:rsidP="00E52B47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(2 years)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1192C209" w14:textId="2CA4D466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Auth, drive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E52B47" w14:paraId="6A3579D7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22AE45E8" w14:textId="0E6DA6FC" w:rsidR="00E52B47" w:rsidRPr="00871884" w:rsidRDefault="00E52B47" w:rsidP="00871884">
            <w:pPr>
              <w:ind w:left="-111" w:firstLine="111"/>
              <w:jc w:val="right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Communication/ management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12BCA5E8" w14:textId="3C91031D" w:rsidR="00E52B47" w:rsidRDefault="00E52B47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 w:rsidRPr="00E52B47">
              <w:rPr>
                <w:rFonts w:asciiTheme="minorBidi" w:hAnsiTheme="minorBidi"/>
                <w:bCs/>
              </w:rPr>
              <w:t>Expert in M365, Jira/Confluence, and SAP technologies</w:t>
            </w:r>
            <w:r>
              <w:rPr>
                <w:rFonts w:asciiTheme="minorBidi" w:hAnsiTheme="minorBidi"/>
                <w:bCs/>
              </w:rPr>
              <w:t xml:space="preserve">, </w:t>
            </w:r>
            <w:r w:rsidRPr="00E52B47">
              <w:rPr>
                <w:rFonts w:asciiTheme="minorBidi" w:hAnsiTheme="minorBidi"/>
                <w:bCs/>
              </w:rPr>
              <w:t xml:space="preserve">agile project methods, including </w:t>
            </w:r>
            <w:proofErr w:type="spellStart"/>
            <w:r w:rsidRPr="00E52B47">
              <w:rPr>
                <w:rFonts w:asciiTheme="minorBidi" w:hAnsiTheme="minorBidi"/>
                <w:bCs/>
              </w:rPr>
              <w:t>SAFe</w:t>
            </w:r>
            <w:proofErr w:type="spellEnd"/>
            <w:r w:rsidRPr="00E52B47">
              <w:rPr>
                <w:rFonts w:asciiTheme="minorBidi" w:hAnsiTheme="minorBidi"/>
                <w:bCs/>
              </w:rPr>
              <w:t>,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Pr="00E52B47">
              <w:rPr>
                <w:rFonts w:asciiTheme="minorBidi" w:hAnsiTheme="minorBidi"/>
                <w:bCs/>
              </w:rPr>
              <w:t>and architecture standards like TOGAF</w:t>
            </w:r>
          </w:p>
        </w:tc>
      </w:tr>
      <w:tr w:rsidR="00931999" w14:paraId="3B778ABF" w14:textId="77777777" w:rsidTr="00413871">
        <w:trPr>
          <w:trHeight w:val="54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16A157A7" w:rsidR="006254C8" w:rsidRDefault="00871884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>
              <w:rPr>
                <w:rFonts w:asciiTheme="minorBidi" w:hAnsiTheme="minorBidi"/>
                <w:bCs/>
              </w:rPr>
              <w:t xml:space="preserve">pps, </w:t>
            </w:r>
            <w:r w:rsidR="006254C8">
              <w:rPr>
                <w:rFonts w:asciiTheme="minorBidi" w:hAnsiTheme="minorBidi"/>
                <w:bCs/>
              </w:rPr>
              <w:t xml:space="preserve">Cloud services, </w:t>
            </w:r>
            <w:r>
              <w:rPr>
                <w:rFonts w:asciiTheme="minorBidi" w:hAnsiTheme="minorBidi"/>
                <w:bCs/>
              </w:rPr>
              <w:t xml:space="preserve">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proofErr w:type="spellStart"/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>code</w:t>
            </w:r>
            <w:proofErr w:type="spellEnd"/>
            <w:r w:rsidR="00871884">
              <w:rPr>
                <w:rFonts w:asciiTheme="minorBidi" w:hAnsiTheme="minorBidi"/>
                <w:bCs/>
              </w:rPr>
              <w:t xml:space="preserve">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413871">
        <w:trPr>
          <w:trHeight w:val="179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6C609AC" w14:textId="19A2F6B1" w:rsidR="00BA05C5" w:rsidRDefault="00871884" w:rsidP="00E52B47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  <w:r w:rsidR="00E52B47">
              <w:rPr>
                <w:rFonts w:asciiTheme="minorBidi" w:hAnsiTheme="minorBidi"/>
                <w:bCs/>
              </w:rPr>
              <w:t xml:space="preserve"> ML/G</w:t>
            </w:r>
            <w:r w:rsidR="00EF620E" w:rsidRPr="00EF620E">
              <w:rPr>
                <w:rFonts w:asciiTheme="minorBidi" w:hAnsiTheme="minorBidi"/>
                <w:b/>
              </w:rPr>
              <w:t>AI:</w:t>
            </w:r>
            <w:r w:rsidR="00EF620E">
              <w:rPr>
                <w:rFonts w:asciiTheme="minorBidi" w:hAnsiTheme="minorBidi"/>
                <w:bCs/>
              </w:rPr>
              <w:t xml:space="preserve"> (2 year) Hugging Face Transformers, Fine tuning, document classifications/ tagging/ description</w:t>
            </w:r>
            <w:r w:rsidR="00E52B47">
              <w:rPr>
                <w:rFonts w:asciiTheme="minorBidi" w:hAnsiTheme="minorBidi"/>
                <w:bCs/>
              </w:rPr>
              <w:t xml:space="preserve"> </w:t>
            </w:r>
            <w:r w:rsidR="00D22ECF"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EF620E">
              <w:rPr>
                <w:rFonts w:asciiTheme="minorBidi" w:hAnsiTheme="minorBidi"/>
                <w:bCs/>
              </w:rPr>
              <w:t>3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  <w:r w:rsidR="00D22ECF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  <w:r w:rsidR="00EF620E">
              <w:rPr>
                <w:rFonts w:asciiTheme="minorBidi" w:hAnsiTheme="minorBidi"/>
                <w:bCs/>
              </w:rPr>
              <w:t>Flask,</w:t>
            </w:r>
            <w:r w:rsidR="007552AD">
              <w:rPr>
                <w:rFonts w:asciiTheme="minorBidi" w:hAnsiTheme="minorBidi"/>
                <w:bCs/>
              </w:rPr>
              <w:t xml:space="preserve"> Transformers</w:t>
            </w:r>
            <w:r w:rsidR="00E52B47">
              <w:rPr>
                <w:rFonts w:asciiTheme="minorBidi" w:hAnsiTheme="minorBidi"/>
                <w:bCs/>
              </w:rPr>
              <w:t xml:space="preserve"> </w:t>
            </w:r>
            <w:r w:rsidR="00550008"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7552AD">
              <w:rPr>
                <w:rFonts w:asciiTheme="minorBidi" w:hAnsiTheme="minorBidi"/>
                <w:bCs/>
              </w:rPr>
              <w:t>3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 xml:space="preserve">) </w:t>
            </w:r>
            <w:proofErr w:type="spellStart"/>
            <w:r w:rsidR="00550008">
              <w:rPr>
                <w:rFonts w:asciiTheme="minorBidi" w:hAnsiTheme="minorBidi"/>
                <w:bCs/>
              </w:rPr>
              <w:t>SpringBoot</w:t>
            </w:r>
            <w:proofErr w:type="spellEnd"/>
            <w:r w:rsidR="007552AD">
              <w:rPr>
                <w:rFonts w:asciiTheme="minorBidi" w:hAnsiTheme="minorBidi"/>
                <w:bCs/>
              </w:rPr>
              <w:t>, JRE, JUnit, Maven,</w:t>
            </w:r>
            <w:r w:rsidR="007552AD">
              <w:t xml:space="preserve"> </w:t>
            </w:r>
            <w:r w:rsidR="007552AD" w:rsidRPr="007552AD">
              <w:rPr>
                <w:rFonts w:asciiTheme="minorBidi" w:hAnsiTheme="minorBidi"/>
                <w:bCs/>
              </w:rPr>
              <w:t>Hibernate</w:t>
            </w:r>
            <w:r w:rsidR="00E52B47">
              <w:rPr>
                <w:rFonts w:asciiTheme="minorBidi" w:hAnsiTheme="minorBidi"/>
                <w:bCs/>
              </w:rPr>
              <w:t xml:space="preserve"> </w:t>
            </w:r>
            <w:r w:rsidR="00D50063">
              <w:rPr>
                <w:rFonts w:asciiTheme="minorBidi" w:hAnsiTheme="minorBidi"/>
                <w:b/>
              </w:rPr>
              <w:t>Golang</w:t>
            </w:r>
            <w:r w:rsidR="00D50063" w:rsidRPr="00D50063">
              <w:rPr>
                <w:rFonts w:asciiTheme="minorBidi" w:hAnsiTheme="minorBidi"/>
                <w:bCs/>
              </w:rPr>
              <w:t>:</w:t>
            </w:r>
            <w:r w:rsidR="00D50063">
              <w:rPr>
                <w:rFonts w:asciiTheme="minorBidi" w:hAnsiTheme="minorBidi"/>
                <w:bCs/>
              </w:rPr>
              <w:t xml:space="preserve"> (1 year) Gin</w:t>
            </w:r>
            <w:r w:rsidR="00E52B47">
              <w:rPr>
                <w:rFonts w:asciiTheme="minorBidi" w:hAnsiTheme="minorBidi"/>
                <w:bCs/>
              </w:rPr>
              <w:t xml:space="preserve"> </w:t>
            </w:r>
            <w:r w:rsidR="00D20D60">
              <w:rPr>
                <w:rFonts w:asciiTheme="minorBidi" w:hAnsiTheme="minorBidi"/>
                <w:b/>
              </w:rPr>
              <w:t>Bash</w:t>
            </w:r>
            <w:r w:rsidR="00D20D60" w:rsidRPr="00D20D60">
              <w:rPr>
                <w:rFonts w:asciiTheme="minorBidi" w:hAnsiTheme="minorBidi"/>
                <w:bCs/>
              </w:rPr>
              <w:t>:</w:t>
            </w:r>
            <w:r w:rsidR="00D20D60">
              <w:rPr>
                <w:rFonts w:asciiTheme="minorBidi" w:hAnsiTheme="minorBidi"/>
                <w:bCs/>
              </w:rPr>
              <w:t xml:space="preserve"> (5 years) as a secondary scripting language</w:t>
            </w:r>
            <w:r w:rsidR="00E52B47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PHP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4 years</w:t>
            </w:r>
            <w:r w:rsidR="00550008">
              <w:rPr>
                <w:rFonts w:asciiTheme="minorBidi" w:hAnsiTheme="minorBidi"/>
                <w:bCs/>
              </w:rPr>
              <w:t>) 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 xml:space="preserve">, Redis, </w:t>
            </w:r>
            <w:proofErr w:type="spellStart"/>
            <w:r w:rsidR="00550008">
              <w:rPr>
                <w:rFonts w:asciiTheme="minorBidi" w:hAnsiTheme="minorBidi"/>
                <w:bCs/>
              </w:rPr>
              <w:t>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  <w:proofErr w:type="spellEnd"/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2E7D51F2" w:rsidR="00550008" w:rsidRDefault="0062170E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Datadog, Aws X-Ray, Cloud Watch, </w:t>
            </w:r>
            <w:r w:rsidR="00550008">
              <w:rPr>
                <w:rFonts w:asciiTheme="minorBidi" w:hAnsiTheme="minorBidi"/>
                <w:bCs/>
              </w:rPr>
              <w:t>Grafana, Kibana, GitHub Reporting, Jira, Kanban Boards, Teams, Excel, MS Projects, Grant graphs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  <w:tr w:rsidR="00E52B47" w14:paraId="273866AB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4688A183" w14:textId="1802862E" w:rsidR="00E52B47" w:rsidRDefault="00E52B47" w:rsidP="00413871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2A8F7D5" w14:textId="37290AD3" w:rsidR="00E52B47" w:rsidRDefault="00E52B47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proofErr w:type="spellStart"/>
      <w:r w:rsidR="006A6AF8">
        <w:rPr>
          <w:rFonts w:asciiTheme="minorBidi" w:hAnsiTheme="minorBidi"/>
          <w:sz w:val="14"/>
          <w:szCs w:val="14"/>
        </w:rPr>
        <w:t>mng</w:t>
      </w:r>
      <w:proofErr w:type="spellEnd"/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lastRenderedPageBreak/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</w:t>
      </w:r>
      <w:proofErr w:type="gramStart"/>
      <w:r w:rsidRPr="005B5435">
        <w:rPr>
          <w:i/>
          <w:iCs/>
          <w:color w:val="3D4F07" w:themeColor="accent1" w:themeShade="80"/>
          <w:sz w:val="20"/>
          <w:szCs w:val="20"/>
        </w:rPr>
        <w:t xml:space="preserve">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</w:t>
      </w:r>
      <w:proofErr w:type="spellStart"/>
      <w:r w:rsidR="00BD4091">
        <w:rPr>
          <w:i/>
          <w:iCs/>
          <w:color w:val="3D4F07" w:themeColor="accent1" w:themeShade="80"/>
          <w:sz w:val="20"/>
          <w:szCs w:val="20"/>
        </w:rPr>
        <w:t>services</w:t>
      </w:r>
      <w:proofErr w:type="spellEnd"/>
      <w:proofErr w:type="gramEnd"/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Circleci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/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04A21CD1" w:rsidR="005B5435" w:rsidRDefault="0062170E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>
        <w:rPr>
          <w:i/>
          <w:iCs/>
          <w:color w:val="3D4F07" w:themeColor="accent1" w:themeShade="80"/>
          <w:sz w:val="20"/>
          <w:szCs w:val="20"/>
        </w:rPr>
        <w:t>DataDog</w:t>
      </w:r>
      <w:proofErr w:type="spellEnd"/>
      <w:r w:rsidR="005B5435" w:rsidRPr="005B5435">
        <w:rPr>
          <w:i/>
          <w:iCs/>
          <w:color w:val="3D4F07" w:themeColor="accent1" w:themeShade="80"/>
          <w:sz w:val="20"/>
          <w:szCs w:val="20"/>
        </w:rPr>
        <w:t xml:space="preserve">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gramStart"/>
      <w:r>
        <w:rPr>
          <w:i/>
          <w:iCs/>
          <w:color w:val="3D4F07" w:themeColor="accent1" w:themeShade="80"/>
          <w:sz w:val="20"/>
          <w:szCs w:val="20"/>
        </w:rPr>
        <w:t>Aws :</w:t>
      </w:r>
      <w:proofErr w:type="gramEnd"/>
      <w:r>
        <w:rPr>
          <w:i/>
          <w:iCs/>
          <w:color w:val="3D4F07" w:themeColor="accent1" w:themeShade="80"/>
          <w:sz w:val="20"/>
          <w:szCs w:val="20"/>
        </w:rPr>
        <w:t xml:space="preserve">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Oracle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db</w:t>
      </w:r>
      <w:proofErr w:type="spellEnd"/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Docker, Kubernetes,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Created CI/CD procedure to ensure code health and faster integration for testing and deployment (</w:t>
      </w:r>
      <w:proofErr w:type="spellStart"/>
      <w:r w:rsidRPr="005B5435">
        <w:rPr>
          <w:rFonts w:asciiTheme="majorBidi" w:hAnsiTheme="majorBidi" w:cstheme="majorBidi"/>
          <w:sz w:val="20"/>
          <w:szCs w:val="20"/>
        </w:rPr>
        <w:t>DevUp</w:t>
      </w:r>
      <w:proofErr w:type="spellEnd"/>
      <w:r w:rsidRPr="005B5435">
        <w:rPr>
          <w:rFonts w:asciiTheme="majorBidi" w:hAnsiTheme="majorBidi" w:cstheme="majorBidi"/>
          <w:sz w:val="20"/>
          <w:szCs w:val="20"/>
        </w:rPr>
        <w:t xml:space="preserve">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lastRenderedPageBreak/>
        <w:t>Rahpooyan: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Choqok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Apanajh (front-end) creating front end for Apanajh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php/Laravel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346617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6995" w14:textId="77777777" w:rsidR="00346617" w:rsidRDefault="00346617" w:rsidP="00927723">
      <w:pPr>
        <w:spacing w:line="240" w:lineRule="auto"/>
      </w:pPr>
      <w:r>
        <w:separator/>
      </w:r>
    </w:p>
  </w:endnote>
  <w:endnote w:type="continuationSeparator" w:id="0">
    <w:p w14:paraId="6FD7432D" w14:textId="77777777" w:rsidR="00346617" w:rsidRDefault="00346617" w:rsidP="00927723">
      <w:pPr>
        <w:spacing w:line="240" w:lineRule="auto"/>
      </w:pPr>
      <w:r>
        <w:continuationSeparator/>
      </w:r>
    </w:p>
  </w:endnote>
  <w:endnote w:type="continuationNotice" w:id="1">
    <w:p w14:paraId="1810DE94" w14:textId="77777777" w:rsidR="00346617" w:rsidRDefault="0034661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7C06" w14:textId="77777777" w:rsidR="00346617" w:rsidRDefault="00346617" w:rsidP="00927723">
      <w:pPr>
        <w:spacing w:line="240" w:lineRule="auto"/>
      </w:pPr>
      <w:r>
        <w:separator/>
      </w:r>
    </w:p>
  </w:footnote>
  <w:footnote w:type="continuationSeparator" w:id="0">
    <w:p w14:paraId="0D93EDCF" w14:textId="77777777" w:rsidR="00346617" w:rsidRDefault="00346617" w:rsidP="00927723">
      <w:pPr>
        <w:spacing w:line="240" w:lineRule="auto"/>
      </w:pPr>
      <w:r>
        <w:continuationSeparator/>
      </w:r>
    </w:p>
  </w:footnote>
  <w:footnote w:type="continuationNotice" w:id="1">
    <w:p w14:paraId="2790E161" w14:textId="77777777" w:rsidR="00346617" w:rsidRDefault="0034661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27D8"/>
    <w:rsid w:val="00063814"/>
    <w:rsid w:val="00064C7C"/>
    <w:rsid w:val="00066150"/>
    <w:rsid w:val="000B19D2"/>
    <w:rsid w:val="000C22B4"/>
    <w:rsid w:val="000E61D3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62A57"/>
    <w:rsid w:val="0026799B"/>
    <w:rsid w:val="00270363"/>
    <w:rsid w:val="00293B83"/>
    <w:rsid w:val="002A705B"/>
    <w:rsid w:val="00324555"/>
    <w:rsid w:val="00346617"/>
    <w:rsid w:val="00346D44"/>
    <w:rsid w:val="0035316D"/>
    <w:rsid w:val="003645DF"/>
    <w:rsid w:val="003B4822"/>
    <w:rsid w:val="003B6760"/>
    <w:rsid w:val="003C269E"/>
    <w:rsid w:val="00413871"/>
    <w:rsid w:val="00441DC6"/>
    <w:rsid w:val="00455927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7061D"/>
    <w:rsid w:val="005B36BC"/>
    <w:rsid w:val="005B5435"/>
    <w:rsid w:val="005C5955"/>
    <w:rsid w:val="005E47EF"/>
    <w:rsid w:val="005E6391"/>
    <w:rsid w:val="005F66CF"/>
    <w:rsid w:val="006200C2"/>
    <w:rsid w:val="0062170E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552AD"/>
    <w:rsid w:val="00760EFC"/>
    <w:rsid w:val="007E5315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B1230"/>
    <w:rsid w:val="009F248D"/>
    <w:rsid w:val="00A06C1C"/>
    <w:rsid w:val="00A10B84"/>
    <w:rsid w:val="00A12A88"/>
    <w:rsid w:val="00A317DD"/>
    <w:rsid w:val="00A47DC1"/>
    <w:rsid w:val="00A77CFC"/>
    <w:rsid w:val="00A82B55"/>
    <w:rsid w:val="00A9452C"/>
    <w:rsid w:val="00AB5F29"/>
    <w:rsid w:val="00AE401C"/>
    <w:rsid w:val="00B14AD2"/>
    <w:rsid w:val="00B170F6"/>
    <w:rsid w:val="00B43071"/>
    <w:rsid w:val="00B50C46"/>
    <w:rsid w:val="00B70421"/>
    <w:rsid w:val="00B77C2A"/>
    <w:rsid w:val="00B85E5D"/>
    <w:rsid w:val="00B90A33"/>
    <w:rsid w:val="00B9212B"/>
    <w:rsid w:val="00BA05C5"/>
    <w:rsid w:val="00BA462C"/>
    <w:rsid w:val="00BD4091"/>
    <w:rsid w:val="00BE3BED"/>
    <w:rsid w:val="00BF237A"/>
    <w:rsid w:val="00BF7943"/>
    <w:rsid w:val="00C02E60"/>
    <w:rsid w:val="00C15BA0"/>
    <w:rsid w:val="00C17648"/>
    <w:rsid w:val="00C24A01"/>
    <w:rsid w:val="00C659A8"/>
    <w:rsid w:val="00CB71C0"/>
    <w:rsid w:val="00D00950"/>
    <w:rsid w:val="00D066FF"/>
    <w:rsid w:val="00D20D60"/>
    <w:rsid w:val="00D22ECF"/>
    <w:rsid w:val="00D50063"/>
    <w:rsid w:val="00D60296"/>
    <w:rsid w:val="00DC170C"/>
    <w:rsid w:val="00DD57F3"/>
    <w:rsid w:val="00DE33B2"/>
    <w:rsid w:val="00E27ADB"/>
    <w:rsid w:val="00E52B47"/>
    <w:rsid w:val="00E57220"/>
    <w:rsid w:val="00E63680"/>
    <w:rsid w:val="00EA3E82"/>
    <w:rsid w:val="00EB6D84"/>
    <w:rsid w:val="00EB6F38"/>
    <w:rsid w:val="00ED5747"/>
    <w:rsid w:val="00EF620E"/>
    <w:rsid w:val="00F132C7"/>
    <w:rsid w:val="00F4744E"/>
    <w:rsid w:val="00F517A7"/>
    <w:rsid w:val="00F82811"/>
    <w:rsid w:val="00F86091"/>
    <w:rsid w:val="00FA23E1"/>
    <w:rsid w:val="00FB2DE4"/>
    <w:rsid w:val="00FB6BE4"/>
    <w:rsid w:val="00FD4709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2024-04-02T10:17:00Z</dcterms:created>
  <dcterms:modified xsi:type="dcterms:W3CDTF">2024-04-02T10:20:00Z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